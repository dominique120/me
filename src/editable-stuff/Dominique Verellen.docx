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E71CD" w14:textId="2A4D0BAE" w:rsidR="00394A6D" w:rsidRPr="00CC5DBB" w:rsidRDefault="00A55F32">
      <w:pPr>
        <w:pStyle w:val="Title"/>
        <w:rPr>
          <w:lang w:val="es-PE"/>
        </w:rPr>
      </w:pPr>
      <w:sdt>
        <w:sdtPr>
          <w:rPr>
            <w:lang w:val="es-PE"/>
          </w:rPr>
          <w:alias w:val="Enter your name:"/>
          <w:tag w:val=""/>
          <w:id w:val="-328297061"/>
          <w:placeholder>
            <w:docPart w:val="14B80F09EA564A73B14273663C13119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7449F0" w:rsidRPr="00CC5DBB">
            <w:rPr>
              <w:lang w:val="es-PE"/>
            </w:rPr>
            <w:t>Dominique Verellen</w:t>
          </w:r>
        </w:sdtContent>
      </w:sdt>
    </w:p>
    <w:p w14:paraId="3480969F" w14:textId="6AA3A9D4" w:rsidR="00394A6D" w:rsidRPr="00CC5DBB" w:rsidRDefault="007449F0" w:rsidP="00B84C06">
      <w:pPr>
        <w:spacing w:after="0"/>
        <w:rPr>
          <w:lang w:val="es-PE"/>
        </w:rPr>
      </w:pPr>
      <w:r w:rsidRPr="00CC5DBB">
        <w:rPr>
          <w:lang w:val="es-PE"/>
        </w:rPr>
        <w:t>Dominique120@live.com</w:t>
      </w:r>
      <w:r w:rsidR="007D00B3" w:rsidRPr="00CC5DBB">
        <w:rPr>
          <w:lang w:val="es-PE"/>
        </w:rPr>
        <w:t> | </w:t>
      </w:r>
      <w:r w:rsidRPr="00CC5DBB">
        <w:rPr>
          <w:lang w:val="es-PE"/>
        </w:rPr>
        <w:t>+51 997 050 988</w:t>
      </w:r>
      <w:r w:rsidR="007D00B3" w:rsidRPr="00CC5DBB">
        <w:rPr>
          <w:lang w:val="es-PE"/>
        </w:rPr>
        <w:t> | </w:t>
      </w:r>
      <w:r w:rsidRPr="00CC5DBB">
        <w:rPr>
          <w:lang w:val="es-PE"/>
        </w:rPr>
        <w:t>Lima, Peru</w:t>
      </w:r>
    </w:p>
    <w:p w14:paraId="441F20BC" w14:textId="0B619A26" w:rsidR="00394A6D" w:rsidRPr="00DD4A0D" w:rsidRDefault="007449F0" w:rsidP="00B84C06">
      <w:pPr>
        <w:pStyle w:val="Heading1"/>
        <w:spacing w:before="120" w:after="120"/>
        <w:rPr>
          <w:color w:val="0066FF"/>
        </w:rPr>
      </w:pPr>
      <w:r w:rsidRPr="00DD4A0D">
        <w:rPr>
          <w:color w:val="0066FF"/>
        </w:rPr>
        <w:t>Summary</w:t>
      </w:r>
    </w:p>
    <w:p w14:paraId="51335B8B" w14:textId="0E07B555" w:rsidR="00DD4A0D" w:rsidRDefault="007449F0" w:rsidP="00B84C06">
      <w:pPr>
        <w:pStyle w:val="ListBullet"/>
        <w:spacing w:after="0"/>
      </w:pPr>
      <w:r w:rsidRPr="007449F0">
        <w:t>Motivated professional with 6 years of experience eager to apply training and experience to take on new career-building role in software development.</w:t>
      </w:r>
      <w:r w:rsidR="007C4D4A">
        <w:t xml:space="preserve"> Led drive to </w:t>
      </w:r>
      <w:r w:rsidR="00DE18E7" w:rsidRPr="00DE18E7">
        <w:t xml:space="preserve">digitize </w:t>
      </w:r>
      <w:r w:rsidR="007C4D4A">
        <w:t xml:space="preserve">design and planning stages at Lima Grass S.A. improving efficiency by 35%. </w:t>
      </w:r>
      <w:r w:rsidRPr="007449F0">
        <w:t xml:space="preserve">Understanding of full stack development and proficiency in diverse languages and technologies, </w:t>
      </w:r>
      <w:r w:rsidR="005B1922">
        <w:t>such as</w:t>
      </w:r>
      <w:r w:rsidRPr="007449F0">
        <w:t xml:space="preserve"> C++ and Java as well as AWS and NoSQL.</w:t>
      </w:r>
    </w:p>
    <w:sdt>
      <w:sdtPr>
        <w:alias w:val="Experience:"/>
        <w:tag w:val="Experience:"/>
        <w:id w:val="1494989950"/>
        <w:placeholder>
          <w:docPart w:val="1D7CE40CEB5348A3AFF3347A2AD609E8"/>
        </w:placeholder>
        <w:temporary/>
        <w:showingPlcHdr/>
        <w15:appearance w15:val="hidden"/>
      </w:sdtPr>
      <w:sdtEndPr/>
      <w:sdtContent>
        <w:p w14:paraId="75C5A688" w14:textId="77777777" w:rsidR="00DD4A0D" w:rsidRPr="007449F0" w:rsidRDefault="00DD4A0D" w:rsidP="00B84C06">
          <w:pPr>
            <w:pStyle w:val="Heading1"/>
            <w:spacing w:before="120" w:after="120"/>
          </w:pPr>
          <w:r w:rsidRPr="00DD4A0D">
            <w:rPr>
              <w:color w:val="0066FF"/>
            </w:rPr>
            <w:t>Experience</w:t>
          </w:r>
        </w:p>
      </w:sdtContent>
    </w:sdt>
    <w:p w14:paraId="3A92AD5D" w14:textId="77777777" w:rsidR="00DD4A0D" w:rsidRPr="007449F0" w:rsidRDefault="00DD4A0D" w:rsidP="00DD4A0D">
      <w:pPr>
        <w:pStyle w:val="Heading2"/>
      </w:pPr>
      <w:r w:rsidRPr="00A87FD0">
        <w:t>Freelance Full Stack Developer</w:t>
      </w:r>
      <w:r w:rsidRPr="007449F0">
        <w:t> | </w:t>
      </w:r>
      <w:r w:rsidRPr="00A87FD0">
        <w:t>H2O Vitanza</w:t>
      </w:r>
      <w:r w:rsidRPr="007449F0">
        <w:t> | </w:t>
      </w:r>
      <w:r w:rsidRPr="00A87FD0">
        <w:t xml:space="preserve">10/2020 </w:t>
      </w:r>
      <w:r>
        <w:t>–</w:t>
      </w:r>
      <w:r w:rsidRPr="00A87FD0">
        <w:t xml:space="preserve"> Ongoing</w:t>
      </w:r>
      <w:r>
        <w:t xml:space="preserve"> | Remote</w:t>
      </w:r>
    </w:p>
    <w:p w14:paraId="2811894D" w14:textId="0ECFC3EF" w:rsidR="00DD4A0D" w:rsidRDefault="00DD4A0D" w:rsidP="00B84C06">
      <w:pPr>
        <w:pStyle w:val="ListBullet"/>
        <w:spacing w:after="0"/>
      </w:pPr>
      <w:r w:rsidRPr="00A87FD0">
        <w:t>Devised a</w:t>
      </w:r>
      <w:r w:rsidR="001F0098">
        <w:t xml:space="preserve"> </w:t>
      </w:r>
      <w:r w:rsidR="001F0098" w:rsidRPr="00A87FD0">
        <w:t>modul</w:t>
      </w:r>
      <w:r w:rsidR="001F0098">
        <w:t>ar</w:t>
      </w:r>
      <w:r w:rsidRPr="00A87FD0">
        <w:t xml:space="preserve"> software for inventory, customer management, accounting and generation of reports.</w:t>
      </w:r>
    </w:p>
    <w:p w14:paraId="43CD1182" w14:textId="3A5D4722" w:rsidR="00DD4A0D" w:rsidRDefault="00DD4A0D" w:rsidP="00B84C06">
      <w:pPr>
        <w:pStyle w:val="ListBullet"/>
        <w:spacing w:after="0"/>
      </w:pPr>
      <w:r w:rsidRPr="00A87FD0">
        <w:t xml:space="preserve">Engineered fast and cost-effective solution </w:t>
      </w:r>
      <w:r w:rsidR="00B655A1">
        <w:t xml:space="preserve">utilizing </w:t>
      </w:r>
      <w:r w:rsidR="00B655A1" w:rsidRPr="00A87FD0">
        <w:t>Aws</w:t>
      </w:r>
      <w:r w:rsidRPr="00A87FD0">
        <w:t xml:space="preserve"> Lambda, DynamoDB and API Gateway with modern C++ reducing monthly expenditure by at least 60%.</w:t>
      </w:r>
    </w:p>
    <w:p w14:paraId="2D258D75" w14:textId="23B84822" w:rsidR="00DD4A0D" w:rsidRPr="007449F0" w:rsidRDefault="00DD4A0D" w:rsidP="00DD4A0D">
      <w:pPr>
        <w:pStyle w:val="ListBullet"/>
      </w:pPr>
      <w:r w:rsidRPr="00A87FD0">
        <w:t xml:space="preserve">Designed and tested </w:t>
      </w:r>
      <w:r w:rsidR="007934E4">
        <w:t>UIs</w:t>
      </w:r>
      <w:r w:rsidRPr="00A87FD0">
        <w:t xml:space="preserve"> </w:t>
      </w:r>
      <w:r w:rsidR="005B1922">
        <w:t>with</w:t>
      </w:r>
      <w:r w:rsidRPr="00A87FD0">
        <w:t xml:space="preserve"> Angular 11 that simplified overall management and </w:t>
      </w:r>
      <w:r w:rsidR="00945AE5">
        <w:t>offered</w:t>
      </w:r>
      <w:r w:rsidRPr="00A87FD0">
        <w:t xml:space="preserve"> ease-of-use.</w:t>
      </w:r>
    </w:p>
    <w:p w14:paraId="14B08431" w14:textId="77777777" w:rsidR="00DD4A0D" w:rsidRPr="007449F0" w:rsidRDefault="00DD4A0D" w:rsidP="00DD4A0D">
      <w:pPr>
        <w:pStyle w:val="Heading2"/>
      </w:pPr>
      <w:r w:rsidRPr="00A87FD0">
        <w:t>Engineering Assistant</w:t>
      </w:r>
      <w:r w:rsidRPr="007449F0">
        <w:t> | </w:t>
      </w:r>
      <w:r w:rsidRPr="00A87FD0">
        <w:t>Lima Grass S.A.</w:t>
      </w:r>
      <w:r w:rsidRPr="007449F0">
        <w:t> | </w:t>
      </w:r>
      <w:r w:rsidRPr="00A87FD0">
        <w:t xml:space="preserve">11/2018 - Ongoing </w:t>
      </w:r>
      <w:r>
        <w:t xml:space="preserve">| </w:t>
      </w:r>
      <w:r w:rsidRPr="00A87FD0">
        <w:t>Lima, Peru</w:t>
      </w:r>
    </w:p>
    <w:p w14:paraId="52CC189A" w14:textId="77777777" w:rsidR="00DD4A0D" w:rsidRDefault="00DD4A0D" w:rsidP="00B84C06">
      <w:pPr>
        <w:pStyle w:val="ListBullet"/>
        <w:numPr>
          <w:ilvl w:val="0"/>
          <w:numId w:val="19"/>
        </w:numPr>
        <w:spacing w:after="0"/>
      </w:pPr>
      <w:r w:rsidRPr="00A87FD0">
        <w:t>Researched and negotiated contracts with foreign suppliers in a bilingual setting to lower inventory acquisition costs by 30%.</w:t>
      </w:r>
    </w:p>
    <w:p w14:paraId="7AD8ACC0" w14:textId="1C0BC7C4" w:rsidR="00DD4A0D" w:rsidRDefault="00DD4A0D" w:rsidP="00B84C06">
      <w:pPr>
        <w:pStyle w:val="ListBullet"/>
        <w:numPr>
          <w:ilvl w:val="0"/>
          <w:numId w:val="19"/>
        </w:numPr>
        <w:spacing w:after="0"/>
      </w:pPr>
      <w:r w:rsidRPr="00A87FD0">
        <w:t xml:space="preserve">Used AutoCAD to </w:t>
      </w:r>
      <w:r w:rsidR="005B1922">
        <w:t>draw</w:t>
      </w:r>
      <w:r w:rsidRPr="00A87FD0">
        <w:t xml:space="preserve"> project designs in accordance with government standards and client requirements.</w:t>
      </w:r>
    </w:p>
    <w:p w14:paraId="656835AA" w14:textId="77777777" w:rsidR="00DD4A0D" w:rsidRDefault="00DD4A0D" w:rsidP="00DD4A0D">
      <w:pPr>
        <w:pStyle w:val="ListBullet"/>
        <w:numPr>
          <w:ilvl w:val="0"/>
          <w:numId w:val="19"/>
        </w:numPr>
      </w:pPr>
      <w:r w:rsidRPr="00A87FD0">
        <w:t>Collaborated with field technicians, supervisors and drafters to review and update existing diagrams.</w:t>
      </w:r>
    </w:p>
    <w:p w14:paraId="69DF9498" w14:textId="35976CD8" w:rsidR="00DD4A0D" w:rsidRPr="007449F0" w:rsidRDefault="00DD4A0D" w:rsidP="00DD4A0D">
      <w:pPr>
        <w:pStyle w:val="Heading2"/>
      </w:pPr>
      <w:r w:rsidRPr="00A87FD0">
        <w:t>Technical Drafter</w:t>
      </w:r>
      <w:r w:rsidRPr="007449F0">
        <w:t> | </w:t>
      </w:r>
      <w:r w:rsidRPr="00A87FD0">
        <w:t>Lima Grass S.A.</w:t>
      </w:r>
      <w:r w:rsidRPr="007449F0">
        <w:t> | </w:t>
      </w:r>
      <w:r w:rsidRPr="00A87FD0">
        <w:t>0</w:t>
      </w:r>
      <w:r w:rsidR="001349DD">
        <w:t>7</w:t>
      </w:r>
      <w:r w:rsidRPr="00A87FD0">
        <w:t>/2017 - 1</w:t>
      </w:r>
      <w:r w:rsidR="001349DD">
        <w:t>0</w:t>
      </w:r>
      <w:r w:rsidRPr="00A87FD0">
        <w:t>/2018</w:t>
      </w:r>
      <w:r w:rsidRPr="007449F0">
        <w:t xml:space="preserve"> </w:t>
      </w:r>
      <w:r>
        <w:t xml:space="preserve">| </w:t>
      </w:r>
      <w:r w:rsidRPr="00A87FD0">
        <w:t>Lima, Peru</w:t>
      </w:r>
    </w:p>
    <w:p w14:paraId="41548341" w14:textId="547215FA" w:rsidR="00DD4A0D" w:rsidRDefault="00DD4A0D" w:rsidP="00B84C06">
      <w:pPr>
        <w:pStyle w:val="ListBullet"/>
        <w:spacing w:after="0"/>
      </w:pPr>
      <w:r w:rsidRPr="00A87FD0">
        <w:t>Designed high quality and cost-effective CAD models by preparing layouts, sketches and diagrams.</w:t>
      </w:r>
    </w:p>
    <w:p w14:paraId="623C2E00" w14:textId="35752B45" w:rsidR="00DD4A0D" w:rsidRDefault="00B655A1" w:rsidP="00B84C06">
      <w:pPr>
        <w:pStyle w:val="ListBullet"/>
        <w:spacing w:after="0"/>
      </w:pPr>
      <w:r>
        <w:t>Employed</w:t>
      </w:r>
      <w:r w:rsidR="00DD4A0D" w:rsidRPr="00A87FD0">
        <w:t xml:space="preserve"> AutoC</w:t>
      </w:r>
      <w:r w:rsidR="00412A1D">
        <w:t>AD</w:t>
      </w:r>
      <w:r w:rsidR="00DD4A0D" w:rsidRPr="00A87FD0">
        <w:t xml:space="preserve"> to design, develop and engineer high-quality models shortening time to manufacturing by 200% compared to previous hand drawn models.</w:t>
      </w:r>
    </w:p>
    <w:p w14:paraId="39BDAA97" w14:textId="7E8DAABA" w:rsidR="00DD4A0D" w:rsidRPr="007449F0" w:rsidRDefault="00DD4A0D" w:rsidP="00DD4A0D">
      <w:pPr>
        <w:pStyle w:val="ListBullet"/>
      </w:pPr>
      <w:r w:rsidRPr="00A87FD0">
        <w:t xml:space="preserve">Decreased manual processes by </w:t>
      </w:r>
      <w:r w:rsidR="007D5F29">
        <w:t>building</w:t>
      </w:r>
      <w:r w:rsidRPr="00A87FD0">
        <w:t xml:space="preserve"> librar</w:t>
      </w:r>
      <w:r w:rsidR="007934E4">
        <w:t xml:space="preserve">ies </w:t>
      </w:r>
      <w:r w:rsidRPr="00A87FD0">
        <w:t>and templates improving quote turnover by at least 50%.</w:t>
      </w:r>
    </w:p>
    <w:p w14:paraId="3C462E9C" w14:textId="77777777" w:rsidR="00DD4A0D" w:rsidRPr="007449F0" w:rsidRDefault="00DD4A0D" w:rsidP="00DD4A0D">
      <w:pPr>
        <w:pStyle w:val="Heading2"/>
      </w:pPr>
      <w:r w:rsidRPr="00A87FD0">
        <w:t>Apprentice Technical Drafter</w:t>
      </w:r>
      <w:r w:rsidRPr="007449F0">
        <w:t> | </w:t>
      </w:r>
      <w:r w:rsidRPr="00A87FD0">
        <w:t>Lima Grass S.A.</w:t>
      </w:r>
      <w:r w:rsidRPr="007449F0">
        <w:t> | </w:t>
      </w:r>
      <w:r w:rsidRPr="00A87FD0">
        <w:t>05/2015 - 06/2017</w:t>
      </w:r>
      <w:r w:rsidRPr="007449F0">
        <w:t xml:space="preserve"> </w:t>
      </w:r>
      <w:r>
        <w:t xml:space="preserve">| </w:t>
      </w:r>
      <w:r w:rsidRPr="00A87FD0">
        <w:t>Lima, Peru</w:t>
      </w:r>
    </w:p>
    <w:p w14:paraId="6B76E2A6" w14:textId="76418316" w:rsidR="00DD4A0D" w:rsidRDefault="005B1922" w:rsidP="00B84C06">
      <w:pPr>
        <w:pStyle w:val="ListBullet"/>
        <w:numPr>
          <w:ilvl w:val="0"/>
          <w:numId w:val="19"/>
        </w:numPr>
        <w:spacing w:after="0"/>
      </w:pPr>
      <w:r>
        <w:t>Drew</w:t>
      </w:r>
      <w:r w:rsidR="00DD4A0D" w:rsidRPr="00A87FD0">
        <w:t xml:space="preserve"> AutoCAD </w:t>
      </w:r>
      <w:r w:rsidR="007934E4">
        <w:t>diagrams</w:t>
      </w:r>
      <w:r w:rsidR="00DD4A0D" w:rsidRPr="00A87FD0">
        <w:t xml:space="preserve"> from hand sketches</w:t>
      </w:r>
      <w:r w:rsidR="007934E4">
        <w:t xml:space="preserve"> </w:t>
      </w:r>
      <w:r w:rsidR="00DD4A0D" w:rsidRPr="00A87FD0">
        <w:t xml:space="preserve">and </w:t>
      </w:r>
      <w:r w:rsidR="001E7BAC">
        <w:t xml:space="preserve">bi-weekly </w:t>
      </w:r>
      <w:r w:rsidR="00DD4A0D" w:rsidRPr="00A87FD0">
        <w:t>site visits reducing construction mistakes.</w:t>
      </w:r>
    </w:p>
    <w:p w14:paraId="08C4E5BC" w14:textId="70DEFA0E" w:rsidR="00DD4A0D" w:rsidRDefault="00B655A1" w:rsidP="00B84C06">
      <w:pPr>
        <w:pStyle w:val="ListBullet"/>
        <w:numPr>
          <w:ilvl w:val="0"/>
          <w:numId w:val="19"/>
        </w:numPr>
        <w:spacing w:after="0"/>
      </w:pPr>
      <w:r>
        <w:t>Collaborated</w:t>
      </w:r>
      <w:r w:rsidR="00DD4A0D" w:rsidRPr="00A87FD0">
        <w:t xml:space="preserve"> with engineers to draw customer specifications to increase customer retention by 12%.</w:t>
      </w:r>
    </w:p>
    <w:p w14:paraId="6CCAF476" w14:textId="3F8E43C2" w:rsidR="00DD4A0D" w:rsidRPr="00DD4A0D" w:rsidRDefault="00DD4A0D" w:rsidP="00B84C06">
      <w:pPr>
        <w:pStyle w:val="Heading1"/>
        <w:spacing w:before="120" w:after="120"/>
        <w:rPr>
          <w:color w:val="0066FF"/>
        </w:rPr>
      </w:pPr>
      <w:r w:rsidRPr="00DD4A0D">
        <w:rPr>
          <w:color w:val="0066FF"/>
        </w:rPr>
        <w:t>Technical Skills</w:t>
      </w:r>
    </w:p>
    <w:p w14:paraId="41113F70" w14:textId="678D0D0C" w:rsidR="00DD4A0D" w:rsidRPr="00DD4A0D" w:rsidRDefault="00DD4A0D" w:rsidP="00DD4A0D">
      <w:pPr>
        <w:pStyle w:val="Heading2"/>
        <w:spacing w:after="0"/>
      </w:pPr>
      <w:r w:rsidRPr="00DD4A0D">
        <w:t>Languages and Frameworks</w:t>
      </w:r>
    </w:p>
    <w:p w14:paraId="2539B37B" w14:textId="400EABBC" w:rsidR="00DD4A0D" w:rsidRDefault="00DD4A0D" w:rsidP="00DD4A0D">
      <w:pPr>
        <w:pStyle w:val="ListBullet"/>
        <w:spacing w:after="0"/>
      </w:pPr>
      <w:r w:rsidRPr="00DD4A0D">
        <w:t>C++, C#, Swift, TypeScript,</w:t>
      </w:r>
      <w:r w:rsidR="009308E1">
        <w:t xml:space="preserve"> PHP,</w:t>
      </w:r>
      <w:r w:rsidRPr="00DD4A0D">
        <w:t xml:space="preserve"> Java, SQL, Python, Java, JavaScript.</w:t>
      </w:r>
    </w:p>
    <w:p w14:paraId="2F239086" w14:textId="68DBE733" w:rsidR="00DD4A0D" w:rsidRDefault="00DD4A0D" w:rsidP="00DD4A0D">
      <w:pPr>
        <w:pStyle w:val="ListBullet"/>
        <w:spacing w:after="0"/>
      </w:pPr>
      <w:r w:rsidRPr="00DD4A0D">
        <w:t>Boost, wxWidgets, aws-sdk-cpp</w:t>
      </w:r>
      <w:r w:rsidR="007D58E9">
        <w:t>, httplib</w:t>
      </w:r>
      <w:r w:rsidRPr="00DD4A0D">
        <w:t>, Angular, Node.JS</w:t>
      </w:r>
      <w:r w:rsidRPr="006A1D8A">
        <w:t>.</w:t>
      </w:r>
    </w:p>
    <w:p w14:paraId="0DD543EC" w14:textId="59620CBB" w:rsidR="00DD4A0D" w:rsidRPr="007449F0" w:rsidRDefault="00DD4A0D" w:rsidP="00DD4A0D">
      <w:pPr>
        <w:pStyle w:val="Heading2"/>
        <w:spacing w:after="0"/>
      </w:pPr>
      <w:r w:rsidRPr="00DD4A0D">
        <w:t>Tools</w:t>
      </w:r>
    </w:p>
    <w:p w14:paraId="2F45ED48" w14:textId="20BEBB9C" w:rsidR="00DD4A0D" w:rsidRDefault="00DD4A0D" w:rsidP="00DD4A0D">
      <w:pPr>
        <w:pStyle w:val="ListBullet"/>
      </w:pPr>
      <w:r w:rsidRPr="00DD4A0D">
        <w:t>Visual Studio,</w:t>
      </w:r>
      <w:r w:rsidR="009308E1">
        <w:t xml:space="preserve"> XCode,</w:t>
      </w:r>
      <w:r w:rsidRPr="00DD4A0D">
        <w:t xml:space="preserve"> Git, Amazon Web Services,</w:t>
      </w:r>
      <w:r w:rsidR="009308E1">
        <w:t xml:space="preserve"> Google Cloud Services,</w:t>
      </w:r>
      <w:r w:rsidRPr="00DD4A0D">
        <w:t xml:space="preserve"> Docker, SQL Server, TravisCI, Github Actions, VmWare workstation</w:t>
      </w:r>
      <w:r w:rsidR="009308E1">
        <w:t>, Intel C++/F95 compiler</w:t>
      </w:r>
      <w:r w:rsidR="00B655A1">
        <w:t>, Linux, Nginx</w:t>
      </w:r>
      <w:r w:rsidRPr="00DD4A0D">
        <w:t>.</w:t>
      </w:r>
    </w:p>
    <w:p w14:paraId="47CF4237" w14:textId="77777777" w:rsidR="00DD4A0D" w:rsidRPr="00DD4A0D" w:rsidRDefault="00DD4A0D" w:rsidP="00B84C06">
      <w:pPr>
        <w:pStyle w:val="Heading1"/>
        <w:spacing w:before="120" w:after="120"/>
        <w:rPr>
          <w:color w:val="0066FF"/>
        </w:rPr>
      </w:pPr>
      <w:r w:rsidRPr="00DD4A0D">
        <w:rPr>
          <w:color w:val="0066FF"/>
        </w:rPr>
        <w:t>Projects</w:t>
      </w:r>
    </w:p>
    <w:p w14:paraId="752C1F14" w14:textId="77777777" w:rsidR="00DD4A0D" w:rsidRPr="00DD4A0D" w:rsidRDefault="00DD4A0D" w:rsidP="00DD4A0D">
      <w:pPr>
        <w:pStyle w:val="Heading2"/>
        <w:spacing w:before="120"/>
      </w:pPr>
      <w:r w:rsidRPr="00DD4A0D">
        <w:t xml:space="preserve">Vitanza Service | </w:t>
      </w:r>
      <w:r w:rsidRPr="00DD4A0D">
        <w:rPr>
          <w:caps w:val="0"/>
        </w:rPr>
        <w:t>https://github.com/dominique120/vitanza-service</w:t>
      </w:r>
    </w:p>
    <w:p w14:paraId="38B14012" w14:textId="01F4A84B" w:rsidR="00DD4A0D" w:rsidRDefault="00DD4A0D" w:rsidP="00DD4A0D">
      <w:pPr>
        <w:pStyle w:val="ListBullet"/>
        <w:spacing w:after="0"/>
      </w:pPr>
      <w:r w:rsidRPr="006A1D8A">
        <w:t>High performance C++</w:t>
      </w:r>
      <w:r w:rsidR="001E7BAC">
        <w:t>17</w:t>
      </w:r>
      <w:r w:rsidRPr="006A1D8A">
        <w:t xml:space="preserve"> microservice for managing customer relations, inventory and sales.</w:t>
      </w:r>
    </w:p>
    <w:p w14:paraId="02F3CB7C" w14:textId="28CDBCD2" w:rsidR="00DD4A0D" w:rsidRDefault="00DD4A0D" w:rsidP="007934E4">
      <w:pPr>
        <w:pStyle w:val="ListBullet"/>
        <w:spacing w:after="100" w:afterAutospacing="1"/>
      </w:pPr>
      <w:r>
        <w:t>E</w:t>
      </w:r>
      <w:r w:rsidRPr="006A1D8A">
        <w:t>xpo</w:t>
      </w:r>
      <w:r w:rsidR="005B1922">
        <w:t>ses a</w:t>
      </w:r>
      <w:r w:rsidRPr="006A1D8A">
        <w:t xml:space="preserve"> REST API </w:t>
      </w:r>
      <w:r w:rsidR="005B1922">
        <w:t>relying on</w:t>
      </w:r>
      <w:r w:rsidRPr="006A1D8A">
        <w:t xml:space="preserve"> DynamoDB for storage capable of handling 100 requests/s.</w:t>
      </w:r>
    </w:p>
    <w:p w14:paraId="5DD1F876" w14:textId="517C3C03" w:rsidR="00DD4A0D" w:rsidRPr="007449F0" w:rsidRDefault="001E7BAC" w:rsidP="00B84C06">
      <w:pPr>
        <w:pStyle w:val="ListBullet"/>
        <w:spacing w:after="0"/>
      </w:pPr>
      <w:r>
        <w:t xml:space="preserve">Dynamically scales </w:t>
      </w:r>
      <w:r w:rsidR="005B1922">
        <w:t>on Aws</w:t>
      </w:r>
      <w:r>
        <w:t xml:space="preserve"> ECS</w:t>
      </w:r>
      <w:r w:rsidR="005B1922">
        <w:t xml:space="preserve"> platform</w:t>
      </w:r>
      <w:r>
        <w:t xml:space="preserve">. </w:t>
      </w:r>
      <w:r w:rsidR="00DD4A0D" w:rsidRPr="006A1D8A">
        <w:t xml:space="preserve">Front-end </w:t>
      </w:r>
      <w:r w:rsidR="002271B0">
        <w:t>built</w:t>
      </w:r>
      <w:r w:rsidR="00DD4A0D" w:rsidRPr="006A1D8A">
        <w:t xml:space="preserve"> </w:t>
      </w:r>
      <w:r w:rsidR="007D5F29">
        <w:t>with</w:t>
      </w:r>
      <w:r w:rsidR="00DD4A0D" w:rsidRPr="006A1D8A">
        <w:t xml:space="preserve"> Angular 11.</w:t>
      </w:r>
    </w:p>
    <w:p w14:paraId="5B35AB59" w14:textId="77777777" w:rsidR="00DD4A0D" w:rsidRPr="007449F0" w:rsidRDefault="00DD4A0D" w:rsidP="00DD4A0D">
      <w:pPr>
        <w:pStyle w:val="Heading2"/>
        <w:spacing w:before="120"/>
      </w:pPr>
      <w:r w:rsidRPr="006A1D8A">
        <w:t>Vitanza Serverless</w:t>
      </w:r>
      <w:r>
        <w:t xml:space="preserve"> | </w:t>
      </w:r>
      <w:r w:rsidRPr="006A1D8A">
        <w:rPr>
          <w:caps w:val="0"/>
        </w:rPr>
        <w:t>https://github.com/dominique120/vitanza-serverless</w:t>
      </w:r>
    </w:p>
    <w:p w14:paraId="292190C3" w14:textId="4DFFE2DE" w:rsidR="00DD4A0D" w:rsidRDefault="00DD4A0D" w:rsidP="00B84C06">
      <w:pPr>
        <w:pStyle w:val="ListBullet"/>
        <w:spacing w:after="0"/>
      </w:pPr>
      <w:r w:rsidRPr="006A1D8A">
        <w:t>Reduced monthly expenditure by 60%</w:t>
      </w:r>
      <w:r>
        <w:t xml:space="preserve"> </w:t>
      </w:r>
      <w:r w:rsidR="005B1922">
        <w:t>relying on</w:t>
      </w:r>
      <w:r w:rsidRPr="006A1D8A">
        <w:t xml:space="preserve"> Aws Lambda and DynamoDB.</w:t>
      </w:r>
    </w:p>
    <w:p w14:paraId="07BB405E" w14:textId="48069588" w:rsidR="00DD4A0D" w:rsidRDefault="005B1922" w:rsidP="00B84C06">
      <w:pPr>
        <w:pStyle w:val="ListBullet"/>
        <w:spacing w:after="0"/>
      </w:pPr>
      <w:r>
        <w:t>Developed</w:t>
      </w:r>
      <w:r w:rsidR="00DD4A0D" w:rsidRPr="006A1D8A">
        <w:t xml:space="preserve"> </w:t>
      </w:r>
      <w:r>
        <w:t>for</w:t>
      </w:r>
      <w:r w:rsidR="00DD4A0D" w:rsidRPr="006A1D8A">
        <w:t xml:space="preserve"> Lambda's custom runtime for C++ decreasing startup times to less than 80ms.</w:t>
      </w:r>
    </w:p>
    <w:p w14:paraId="37680000" w14:textId="1F41D43B" w:rsidR="00B46F29" w:rsidRPr="007449F0" w:rsidRDefault="00B46F29" w:rsidP="00B46F29">
      <w:pPr>
        <w:pStyle w:val="ListBullet"/>
      </w:pPr>
      <w:r w:rsidRPr="006A1D8A">
        <w:t>Migration of Vitanza Service back-end to a serverless architecture</w:t>
      </w:r>
      <w:r>
        <w:t>.</w:t>
      </w:r>
    </w:p>
    <w:p w14:paraId="35A0FA1D" w14:textId="77777777" w:rsidR="00DD4A0D" w:rsidRPr="007449F0" w:rsidRDefault="00DD4A0D" w:rsidP="00DD4A0D">
      <w:pPr>
        <w:pStyle w:val="Heading2"/>
        <w:spacing w:before="120"/>
      </w:pPr>
      <w:r w:rsidRPr="006A1D8A">
        <w:lastRenderedPageBreak/>
        <w:t>SIMSE</w:t>
      </w:r>
      <w:r>
        <w:t xml:space="preserve"> | </w:t>
      </w:r>
      <w:r w:rsidRPr="006A1D8A">
        <w:rPr>
          <w:caps w:val="0"/>
        </w:rPr>
        <w:t>https://github.com/dominique120/simse</w:t>
      </w:r>
    </w:p>
    <w:p w14:paraId="7BA80B90" w14:textId="77777777" w:rsidR="00DD4A0D" w:rsidRDefault="00DD4A0D" w:rsidP="00B84C06">
      <w:pPr>
        <w:pStyle w:val="ListBullet"/>
        <w:spacing w:after="0"/>
      </w:pPr>
      <w:r w:rsidRPr="006A1D8A">
        <w:t>Warehousing and accounting software Windows and Web.</w:t>
      </w:r>
    </w:p>
    <w:p w14:paraId="78D09C21" w14:textId="53E95800" w:rsidR="00DD4A0D" w:rsidRPr="007449F0" w:rsidRDefault="00DD4A0D" w:rsidP="00DD4A0D">
      <w:pPr>
        <w:pStyle w:val="ListBullet"/>
      </w:pPr>
      <w:r w:rsidRPr="006A1D8A">
        <w:t xml:space="preserve">Data </w:t>
      </w:r>
      <w:r>
        <w:t>stored</w:t>
      </w:r>
      <w:r w:rsidRPr="006A1D8A">
        <w:t xml:space="preserve"> on SQL Server 2017, website </w:t>
      </w:r>
      <w:r>
        <w:t>in</w:t>
      </w:r>
      <w:r w:rsidRPr="006A1D8A">
        <w:t xml:space="preserve"> ASP.NET, desktop client </w:t>
      </w:r>
      <w:r w:rsidR="005B1922">
        <w:t>developed</w:t>
      </w:r>
      <w:r w:rsidRPr="006A1D8A">
        <w:t xml:space="preserve"> </w:t>
      </w:r>
      <w:r>
        <w:t>with</w:t>
      </w:r>
      <w:r w:rsidRPr="006A1D8A">
        <w:t xml:space="preserve"> Windows Forms</w:t>
      </w:r>
      <w:r w:rsidR="007D58E9">
        <w:t xml:space="preserve"> 4.6</w:t>
      </w:r>
      <w:r w:rsidRPr="006A1D8A">
        <w:t>.</w:t>
      </w:r>
    </w:p>
    <w:p w14:paraId="760291E6" w14:textId="77777777" w:rsidR="00DD4A0D" w:rsidRPr="00CA56C6" w:rsidRDefault="00DD4A0D" w:rsidP="00DD4A0D">
      <w:pPr>
        <w:pStyle w:val="Heading2"/>
        <w:spacing w:before="120"/>
        <w:rPr>
          <w:lang w:val="es-PE"/>
        </w:rPr>
      </w:pPr>
      <w:r w:rsidRPr="00CA56C6">
        <w:rPr>
          <w:lang w:val="es-PE"/>
        </w:rPr>
        <w:t xml:space="preserve">Carbon | </w:t>
      </w:r>
      <w:r w:rsidRPr="00CA56C6">
        <w:rPr>
          <w:caps w:val="0"/>
          <w:lang w:val="es-PE"/>
        </w:rPr>
        <w:t>https://github.com/dominique120/carbon-client-ios</w:t>
      </w:r>
    </w:p>
    <w:p w14:paraId="5BA424C1" w14:textId="70596AEA" w:rsidR="00DD4A0D" w:rsidRDefault="00DD4A0D" w:rsidP="00B84C06">
      <w:pPr>
        <w:pStyle w:val="ListBullet"/>
        <w:spacing w:after="0"/>
      </w:pPr>
      <w:r w:rsidRPr="006A1D8A">
        <w:t>Mobile app for iOS</w:t>
      </w:r>
      <w:r>
        <w:t xml:space="preserve"> written in Swift 5.0</w:t>
      </w:r>
      <w:r w:rsidRPr="006A1D8A">
        <w:t xml:space="preserve">. Envisioned </w:t>
      </w:r>
      <w:r w:rsidR="005B1922">
        <w:t>social media app for sharing images</w:t>
      </w:r>
      <w:r w:rsidRPr="006A1D8A">
        <w:t>.</w:t>
      </w:r>
    </w:p>
    <w:p w14:paraId="4F63EEDC" w14:textId="5D51E231" w:rsidR="00DD4A0D" w:rsidRPr="007449F0" w:rsidRDefault="00DD4A0D" w:rsidP="00DD4A0D">
      <w:pPr>
        <w:pStyle w:val="ListBullet"/>
      </w:pPr>
      <w:r w:rsidRPr="006A1D8A">
        <w:t>C++</w:t>
      </w:r>
      <w:r w:rsidR="007D58E9">
        <w:t>20</w:t>
      </w:r>
      <w:r w:rsidRPr="006A1D8A">
        <w:t xml:space="preserve"> </w:t>
      </w:r>
      <w:r w:rsidR="007D58E9">
        <w:t xml:space="preserve">backend with </w:t>
      </w:r>
      <w:r w:rsidRPr="006A1D8A">
        <w:t>microservice</w:t>
      </w:r>
      <w:r w:rsidR="007D58E9">
        <w:t xml:space="preserve"> architecture</w:t>
      </w:r>
      <w:r w:rsidRPr="006A1D8A">
        <w:t xml:space="preserve"> hosted on ECS (docker) with data storage on DynamoDB.</w:t>
      </w:r>
    </w:p>
    <w:sdt>
      <w:sdtPr>
        <w:alias w:val="Education:"/>
        <w:tag w:val="Education:"/>
        <w:id w:val="1513793667"/>
        <w:placeholder>
          <w:docPart w:val="965FE2E9641C47EDA44CD48546F36A0D"/>
        </w:placeholder>
        <w:temporary/>
        <w:showingPlcHdr/>
        <w15:appearance w15:val="hidden"/>
      </w:sdtPr>
      <w:sdtEndPr/>
      <w:sdtContent>
        <w:p w14:paraId="698280A4" w14:textId="77777777" w:rsidR="00394A6D" w:rsidRPr="00CC5DBB" w:rsidRDefault="007D00B3" w:rsidP="00B84C06">
          <w:pPr>
            <w:pStyle w:val="Heading1"/>
            <w:spacing w:before="120" w:after="120"/>
            <w:rPr>
              <w:lang w:val="es-PE"/>
            </w:rPr>
          </w:pPr>
          <w:r w:rsidRPr="00CC5DBB">
            <w:rPr>
              <w:color w:val="0066FF"/>
              <w:lang w:val="es-PE"/>
            </w:rPr>
            <w:t>Education</w:t>
          </w:r>
        </w:p>
      </w:sdtContent>
    </w:sdt>
    <w:p w14:paraId="4E8DF835" w14:textId="2A76E01C" w:rsidR="00394A6D" w:rsidRPr="003260F6" w:rsidRDefault="003260F6" w:rsidP="00B84C06">
      <w:pPr>
        <w:pStyle w:val="Heading2"/>
        <w:spacing w:before="120"/>
        <w:rPr>
          <w:lang w:val="es-PE"/>
        </w:rPr>
      </w:pPr>
      <w:r w:rsidRPr="003260F6">
        <w:rPr>
          <w:lang w:val="es-PE"/>
        </w:rPr>
        <w:t>Bachiller Tecnico - Ingenieria De Software</w:t>
      </w:r>
      <w:r w:rsidR="007D00B3" w:rsidRPr="003260F6">
        <w:rPr>
          <w:lang w:val="es-PE"/>
        </w:rPr>
        <w:t> | </w:t>
      </w:r>
      <w:r w:rsidRPr="003260F6">
        <w:rPr>
          <w:lang w:val="es-PE"/>
        </w:rPr>
        <w:t>2021</w:t>
      </w:r>
      <w:r w:rsidR="007D00B3" w:rsidRPr="003260F6">
        <w:rPr>
          <w:lang w:val="es-PE"/>
        </w:rPr>
        <w:t> | </w:t>
      </w:r>
      <w:r w:rsidRPr="003260F6">
        <w:rPr>
          <w:lang w:val="es-PE"/>
        </w:rPr>
        <w:t>Instituto San Ignacio De Loyola</w:t>
      </w:r>
    </w:p>
    <w:p w14:paraId="02125531" w14:textId="1D9F9439" w:rsidR="00394A6D" w:rsidRPr="007449F0" w:rsidRDefault="00A55F32" w:rsidP="00C53C9E">
      <w:pPr>
        <w:pStyle w:val="ListBullet"/>
        <w:numPr>
          <w:ilvl w:val="0"/>
          <w:numId w:val="18"/>
        </w:numPr>
        <w:spacing w:after="0"/>
      </w:pPr>
      <w:sdt>
        <w:sdtPr>
          <w:alias w:val="Major:"/>
          <w:tag w:val="Major:"/>
          <w:id w:val="673618560"/>
          <w:placeholder>
            <w:docPart w:val="258051B213FF414DA6DC42EA9D41261F"/>
          </w:placeholder>
          <w:temporary/>
          <w:showingPlcHdr/>
          <w15:appearance w15:val="hidden"/>
        </w:sdtPr>
        <w:sdtEndPr/>
        <w:sdtContent>
          <w:r w:rsidR="00D33143" w:rsidRPr="007449F0">
            <w:t>Major</w:t>
          </w:r>
        </w:sdtContent>
      </w:sdt>
      <w:r w:rsidR="007D00B3" w:rsidRPr="007449F0">
        <w:t xml:space="preserve">: </w:t>
      </w:r>
      <w:r w:rsidR="003260F6" w:rsidRPr="003260F6">
        <w:t>Software Engineering</w:t>
      </w:r>
    </w:p>
    <w:p w14:paraId="1E7F9B35" w14:textId="77777777" w:rsidR="00A87FD0" w:rsidRPr="007449F0" w:rsidRDefault="00A87FD0" w:rsidP="00A87FD0">
      <w:pPr>
        <w:pStyle w:val="ListBullet"/>
        <w:numPr>
          <w:ilvl w:val="0"/>
          <w:numId w:val="0"/>
        </w:numPr>
        <w:ind w:left="360"/>
      </w:pPr>
    </w:p>
    <w:sectPr w:rsidR="00A87FD0" w:rsidRPr="007449F0" w:rsidSect="00805A4E">
      <w:pgSz w:w="11906" w:h="16838" w:code="9"/>
      <w:pgMar w:top="1008" w:right="720" w:bottom="1008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E963C" w14:textId="77777777" w:rsidR="00A55F32" w:rsidRDefault="00A55F32">
      <w:pPr>
        <w:spacing w:after="0"/>
      </w:pPr>
      <w:r>
        <w:separator/>
      </w:r>
    </w:p>
  </w:endnote>
  <w:endnote w:type="continuationSeparator" w:id="0">
    <w:p w14:paraId="5B53D768" w14:textId="77777777" w:rsidR="00A55F32" w:rsidRDefault="00A55F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3234F" w14:textId="77777777" w:rsidR="00A55F32" w:rsidRDefault="00A55F32">
      <w:pPr>
        <w:spacing w:after="0"/>
      </w:pPr>
      <w:r>
        <w:separator/>
      </w:r>
    </w:p>
  </w:footnote>
  <w:footnote w:type="continuationSeparator" w:id="0">
    <w:p w14:paraId="7BDBE7B3" w14:textId="77777777" w:rsidR="00A55F32" w:rsidRDefault="00A55F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4D202B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F0"/>
    <w:rsid w:val="00001ECA"/>
    <w:rsid w:val="000D74EB"/>
    <w:rsid w:val="001349DD"/>
    <w:rsid w:val="001E7BAC"/>
    <w:rsid w:val="001F0098"/>
    <w:rsid w:val="002271B0"/>
    <w:rsid w:val="003260F6"/>
    <w:rsid w:val="00374627"/>
    <w:rsid w:val="00394A6D"/>
    <w:rsid w:val="003C363C"/>
    <w:rsid w:val="003F19B9"/>
    <w:rsid w:val="00412A1D"/>
    <w:rsid w:val="004476A1"/>
    <w:rsid w:val="005114E7"/>
    <w:rsid w:val="005B1922"/>
    <w:rsid w:val="005E5E55"/>
    <w:rsid w:val="00616068"/>
    <w:rsid w:val="006A1D8A"/>
    <w:rsid w:val="006E401C"/>
    <w:rsid w:val="007449F0"/>
    <w:rsid w:val="0077621B"/>
    <w:rsid w:val="007934E4"/>
    <w:rsid w:val="007963CE"/>
    <w:rsid w:val="007C4D4A"/>
    <w:rsid w:val="007D00B3"/>
    <w:rsid w:val="007D58E9"/>
    <w:rsid w:val="007D5F29"/>
    <w:rsid w:val="00805A4E"/>
    <w:rsid w:val="008247B3"/>
    <w:rsid w:val="00827B29"/>
    <w:rsid w:val="008916B6"/>
    <w:rsid w:val="008E10EB"/>
    <w:rsid w:val="009308E1"/>
    <w:rsid w:val="00945AE5"/>
    <w:rsid w:val="009763C8"/>
    <w:rsid w:val="00A529A5"/>
    <w:rsid w:val="00A55836"/>
    <w:rsid w:val="00A55F32"/>
    <w:rsid w:val="00A8131A"/>
    <w:rsid w:val="00A87FD0"/>
    <w:rsid w:val="00AD55AE"/>
    <w:rsid w:val="00B46F29"/>
    <w:rsid w:val="00B655A1"/>
    <w:rsid w:val="00B769EE"/>
    <w:rsid w:val="00B84C06"/>
    <w:rsid w:val="00C53C9E"/>
    <w:rsid w:val="00C57E43"/>
    <w:rsid w:val="00C72B59"/>
    <w:rsid w:val="00C97C83"/>
    <w:rsid w:val="00CA56C6"/>
    <w:rsid w:val="00CC5DBB"/>
    <w:rsid w:val="00CC75DB"/>
    <w:rsid w:val="00CF0CBF"/>
    <w:rsid w:val="00D33143"/>
    <w:rsid w:val="00D5075F"/>
    <w:rsid w:val="00D56207"/>
    <w:rsid w:val="00D765AF"/>
    <w:rsid w:val="00DD4208"/>
    <w:rsid w:val="00DD4A0D"/>
    <w:rsid w:val="00DE18E7"/>
    <w:rsid w:val="00E8363C"/>
    <w:rsid w:val="00E869DB"/>
    <w:rsid w:val="00EA2B92"/>
    <w:rsid w:val="00F4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0E9AD"/>
  <w15:chartTrackingRefBased/>
  <w15:docId w15:val="{6B3A70F4-9D70-4FBA-8E3E-D590B78A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iqu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4B80F09EA564A73B14273663C131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11AA6-A9AD-4FEF-A5C6-AF7AE6A280CF}"/>
      </w:docPartPr>
      <w:docPartBody>
        <w:p w:rsidR="0003221B" w:rsidRDefault="00F23BF8">
          <w:pPr>
            <w:pStyle w:val="14B80F09EA564A73B14273663C131194"/>
          </w:pPr>
          <w:r>
            <w:t>Your Name</w:t>
          </w:r>
        </w:p>
      </w:docPartBody>
    </w:docPart>
    <w:docPart>
      <w:docPartPr>
        <w:name w:val="965FE2E9641C47EDA44CD48546F36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FDA6D-53DE-4B44-8CA6-8790573989BB}"/>
      </w:docPartPr>
      <w:docPartBody>
        <w:p w:rsidR="0003221B" w:rsidRDefault="00F23BF8">
          <w:pPr>
            <w:pStyle w:val="965FE2E9641C47EDA44CD48546F36A0D"/>
          </w:pPr>
          <w:r>
            <w:t>Education</w:t>
          </w:r>
        </w:p>
      </w:docPartBody>
    </w:docPart>
    <w:docPart>
      <w:docPartPr>
        <w:name w:val="258051B213FF414DA6DC42EA9D412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1096E-F630-4B3C-A0B1-512AB2231D5B}"/>
      </w:docPartPr>
      <w:docPartBody>
        <w:p w:rsidR="0003221B" w:rsidRDefault="00F23BF8">
          <w:pPr>
            <w:pStyle w:val="258051B213FF414DA6DC42EA9D41261F"/>
          </w:pPr>
          <w:r>
            <w:t>Major</w:t>
          </w:r>
        </w:p>
      </w:docPartBody>
    </w:docPart>
    <w:docPart>
      <w:docPartPr>
        <w:name w:val="1D7CE40CEB5348A3AFF3347A2AD60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6A7C8-F21A-4754-93E4-FC37A7A52444}"/>
      </w:docPartPr>
      <w:docPartBody>
        <w:p w:rsidR="0003221B" w:rsidRDefault="0046666D" w:rsidP="0046666D">
          <w:pPr>
            <w:pStyle w:val="1D7CE40CEB5348A3AFF3347A2AD609E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6D"/>
    <w:rsid w:val="0003221B"/>
    <w:rsid w:val="000E57F1"/>
    <w:rsid w:val="0046666D"/>
    <w:rsid w:val="005A27A2"/>
    <w:rsid w:val="007B329A"/>
    <w:rsid w:val="00992373"/>
    <w:rsid w:val="00BD0CC1"/>
    <w:rsid w:val="00DA283E"/>
    <w:rsid w:val="00EA2000"/>
    <w:rsid w:val="00F23BF8"/>
    <w:rsid w:val="00FE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B80F09EA564A73B14273663C131194">
    <w:name w:val="14B80F09EA564A73B14273663C131194"/>
  </w:style>
  <w:style w:type="paragraph" w:customStyle="1" w:styleId="555B5F14AF634C0888E2449388E34196">
    <w:name w:val="555B5F14AF634C0888E2449388E34196"/>
  </w:style>
  <w:style w:type="paragraph" w:customStyle="1" w:styleId="F51DECDEDEA24B65BEB15FD9A1B48140">
    <w:name w:val="F51DECDEDEA24B65BEB15FD9A1B48140"/>
  </w:style>
  <w:style w:type="paragraph" w:customStyle="1" w:styleId="974F8A573843497CAAB20B1C145352EA">
    <w:name w:val="974F8A573843497CAAB20B1C145352EA"/>
  </w:style>
  <w:style w:type="paragraph" w:customStyle="1" w:styleId="EF134B6CC9794D1C89C82C2D573705D6">
    <w:name w:val="EF134B6CC9794D1C89C82C2D573705D6"/>
  </w:style>
  <w:style w:type="paragraph" w:customStyle="1" w:styleId="23B851756F1D42B18ACF9283852EB121">
    <w:name w:val="23B851756F1D42B18ACF9283852EB121"/>
  </w:style>
  <w:style w:type="paragraph" w:customStyle="1" w:styleId="BC31A61D0DEF4E34B7D6A824D37E24E0">
    <w:name w:val="BC31A61D0DEF4E34B7D6A824D37E24E0"/>
  </w:style>
  <w:style w:type="paragraph" w:customStyle="1" w:styleId="965FE2E9641C47EDA44CD48546F36A0D">
    <w:name w:val="965FE2E9641C47EDA44CD48546F36A0D"/>
  </w:style>
  <w:style w:type="paragraph" w:customStyle="1" w:styleId="6796995CCD9F4AC3A83A2D182AEBACEC">
    <w:name w:val="6796995CCD9F4AC3A83A2D182AEBACEC"/>
  </w:style>
  <w:style w:type="paragraph" w:customStyle="1" w:styleId="4861ACBE6CB24A1488F021EACE324B7B">
    <w:name w:val="4861ACBE6CB24A1488F021EACE324B7B"/>
  </w:style>
  <w:style w:type="paragraph" w:customStyle="1" w:styleId="1E2FE8A72FFD49B48216D571C2BC5FB0">
    <w:name w:val="1E2FE8A72FFD49B48216D571C2BC5FB0"/>
  </w:style>
  <w:style w:type="paragraph" w:customStyle="1" w:styleId="258051B213FF414DA6DC42EA9D41261F">
    <w:name w:val="258051B213FF414DA6DC42EA9D41261F"/>
  </w:style>
  <w:style w:type="paragraph" w:customStyle="1" w:styleId="5811E86C7EB74F57834F333A7C9D952E">
    <w:name w:val="5811E86C7EB74F57834F333A7C9D952E"/>
  </w:style>
  <w:style w:type="paragraph" w:customStyle="1" w:styleId="AB8ECB5EDEF2478399DB3860D888AF79">
    <w:name w:val="AB8ECB5EDEF2478399DB3860D888AF79"/>
  </w:style>
  <w:style w:type="paragraph" w:customStyle="1" w:styleId="C539F839D77747C391F8ADCE7191FA1E">
    <w:name w:val="C539F839D77747C391F8ADCE7191FA1E"/>
  </w:style>
  <w:style w:type="paragraph" w:customStyle="1" w:styleId="F58AC1927C7142B69B290A9D4827F2DD">
    <w:name w:val="F58AC1927C7142B69B290A9D4827F2DD"/>
  </w:style>
  <w:style w:type="paragraph" w:customStyle="1" w:styleId="02648AF1AE2D4526B4ED20BBFDED6D81">
    <w:name w:val="02648AF1AE2D4526B4ED20BBFDED6D81"/>
  </w:style>
  <w:style w:type="paragraph" w:customStyle="1" w:styleId="DC27B3282D364E0D89EDD6C7D0A2328F">
    <w:name w:val="DC27B3282D364E0D89EDD6C7D0A2328F"/>
  </w:style>
  <w:style w:type="paragraph" w:customStyle="1" w:styleId="9D8E6A3E659043BC83E2AF866E766A80">
    <w:name w:val="9D8E6A3E659043BC83E2AF866E766A80"/>
  </w:style>
  <w:style w:type="paragraph" w:customStyle="1" w:styleId="B1FF982C46C44B5E860E8AF4651FB2A1">
    <w:name w:val="B1FF982C46C44B5E860E8AF4651FB2A1"/>
  </w:style>
  <w:style w:type="paragraph" w:customStyle="1" w:styleId="EDE0E7D16E164793AA610D6E71DF27E2">
    <w:name w:val="EDE0E7D16E164793AA610D6E71DF27E2"/>
  </w:style>
  <w:style w:type="paragraph" w:customStyle="1" w:styleId="C81ACC79EFBF42D8B7ADE45EF0444705">
    <w:name w:val="C81ACC79EFBF42D8B7ADE45EF0444705"/>
  </w:style>
  <w:style w:type="paragraph" w:customStyle="1" w:styleId="75E30F7768BE4A64A3153AEDC88BB5C2">
    <w:name w:val="75E30F7768BE4A64A3153AEDC88BB5C2"/>
  </w:style>
  <w:style w:type="paragraph" w:customStyle="1" w:styleId="8E625C59560C47EDA41364EAE94FA145">
    <w:name w:val="8E625C59560C47EDA41364EAE94FA145"/>
  </w:style>
  <w:style w:type="paragraph" w:customStyle="1" w:styleId="AD26B6E47F894947932A62E0DA94AFA3">
    <w:name w:val="AD26B6E47F894947932A62E0DA94AFA3"/>
  </w:style>
  <w:style w:type="paragraph" w:customStyle="1" w:styleId="1B02B0DFCE4942AF9790632A66B3CA57">
    <w:name w:val="1B02B0DFCE4942AF9790632A66B3CA57"/>
  </w:style>
  <w:style w:type="paragraph" w:customStyle="1" w:styleId="79048ACF25E1420AB47BCAB7057BA8D3">
    <w:name w:val="79048ACF25E1420AB47BCAB7057BA8D3"/>
  </w:style>
  <w:style w:type="paragraph" w:customStyle="1" w:styleId="C40E542B44D5494D93E9DD7952965B4B">
    <w:name w:val="C40E542B44D5494D93E9DD7952965B4B"/>
  </w:style>
  <w:style w:type="paragraph" w:customStyle="1" w:styleId="D5BCD41341944ADC9C00D4DF9F4C3E7D">
    <w:name w:val="D5BCD41341944ADC9C00D4DF9F4C3E7D"/>
  </w:style>
  <w:style w:type="paragraph" w:customStyle="1" w:styleId="54433074E86346F2B178C0A05BBE3313">
    <w:name w:val="54433074E86346F2B178C0A05BBE3313"/>
  </w:style>
  <w:style w:type="paragraph" w:customStyle="1" w:styleId="35753E98BCEB4E4F8F93B6155B957B1D">
    <w:name w:val="35753E98BCEB4E4F8F93B6155B957B1D"/>
  </w:style>
  <w:style w:type="paragraph" w:customStyle="1" w:styleId="91FB75B6643945D3938A119E880937F9">
    <w:name w:val="91FB75B6643945D3938A119E880937F9"/>
  </w:style>
  <w:style w:type="paragraph" w:customStyle="1" w:styleId="B0D75FE8CB0147108D0C5A297AA5F1BF">
    <w:name w:val="B0D75FE8CB0147108D0C5A297AA5F1BF"/>
  </w:style>
  <w:style w:type="paragraph" w:customStyle="1" w:styleId="FE783D11224F4D8F83C099814AD68273">
    <w:name w:val="FE783D11224F4D8F83C099814AD68273"/>
  </w:style>
  <w:style w:type="paragraph" w:customStyle="1" w:styleId="D5D5698322B444449CD35008AA097F34">
    <w:name w:val="D5D5698322B444449CD35008AA097F34"/>
  </w:style>
  <w:style w:type="paragraph" w:customStyle="1" w:styleId="8EE7A7D7FE5142AA94190BACAFD9679A">
    <w:name w:val="8EE7A7D7FE5142AA94190BACAFD9679A"/>
  </w:style>
  <w:style w:type="paragraph" w:customStyle="1" w:styleId="FC7634B279C1419FA7A18976F5816A53">
    <w:name w:val="FC7634B279C1419FA7A18976F5816A53"/>
    <w:rsid w:val="0046666D"/>
  </w:style>
  <w:style w:type="paragraph" w:customStyle="1" w:styleId="DE461B62911D42D3BD8D0FEAF5EFE00F">
    <w:name w:val="DE461B62911D42D3BD8D0FEAF5EFE00F"/>
    <w:rsid w:val="0046666D"/>
  </w:style>
  <w:style w:type="paragraph" w:customStyle="1" w:styleId="A395DD5BD9F9426D948E4F845E4E448B">
    <w:name w:val="A395DD5BD9F9426D948E4F845E4E448B"/>
    <w:rsid w:val="0046666D"/>
  </w:style>
  <w:style w:type="paragraph" w:customStyle="1" w:styleId="4695665921374A389013AF5451EE2DE9">
    <w:name w:val="4695665921374A389013AF5451EE2DE9"/>
    <w:rsid w:val="0046666D"/>
  </w:style>
  <w:style w:type="paragraph" w:customStyle="1" w:styleId="690181A0CAC0422BAFB299DE4FF02827">
    <w:name w:val="690181A0CAC0422BAFB299DE4FF02827"/>
    <w:rsid w:val="0046666D"/>
  </w:style>
  <w:style w:type="paragraph" w:customStyle="1" w:styleId="CFB727667211492A8B1C7AFE1D33C27A">
    <w:name w:val="CFB727667211492A8B1C7AFE1D33C27A"/>
    <w:rsid w:val="0046666D"/>
  </w:style>
  <w:style w:type="paragraph" w:customStyle="1" w:styleId="A8942F3FAF2B4664981D4D95E48353D2">
    <w:name w:val="A8942F3FAF2B4664981D4D95E48353D2"/>
    <w:rsid w:val="0046666D"/>
  </w:style>
  <w:style w:type="paragraph" w:customStyle="1" w:styleId="1D7CE40CEB5348A3AFF3347A2AD609E8">
    <w:name w:val="1D7CE40CEB5348A3AFF3347A2AD609E8"/>
    <w:rsid w:val="004666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297</TotalTime>
  <Pages>2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Dominique</dc:creator>
  <cp:keywords/>
  <dc:description>Dominique Verellen</dc:description>
  <cp:lastModifiedBy>Dominique</cp:lastModifiedBy>
  <cp:revision>16</cp:revision>
  <dcterms:created xsi:type="dcterms:W3CDTF">2021-05-12T20:35:00Z</dcterms:created>
  <dcterms:modified xsi:type="dcterms:W3CDTF">2021-05-24T17:19:00Z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